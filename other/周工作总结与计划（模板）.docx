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color w:val="538DE3"/>
          <w:sz w:val="40"/>
          <w:szCs w:val="40"/>
        </w:rPr>
      </w:pPr>
      <w:bookmarkStart w:id="0" w:name="_GoBack"/>
      <w:bookmarkEnd w:id="0"/>
      <w:r>
        <w:rPr>
          <w:rFonts w:hint="eastAsia" w:ascii="微软雅黑" w:hAnsi="微软雅黑"/>
          <w:b/>
          <w:color w:val="538DE3"/>
          <w:sz w:val="40"/>
          <w:szCs w:val="40"/>
        </w:rPr>
        <w:t>周工作总结与计划</w:t>
      </w:r>
    </w:p>
    <w:p>
      <w:pPr>
        <w:jc w:val="center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/>
          <w:szCs w:val="18"/>
          <w:shd w:val="clear" w:color="auto" w:fill="FFFFFF"/>
        </w:rPr>
        <w:t>W</w:t>
      </w:r>
      <w:r>
        <w:rPr>
          <w:rFonts w:hint="eastAsia" w:ascii="微软雅黑" w:hAnsi="微软雅黑"/>
          <w:szCs w:val="18"/>
          <w:shd w:val="clear" w:color="auto" w:fill="FFFFFF"/>
        </w:rPr>
        <w:t>eekly Report</w:t>
      </w:r>
    </w:p>
    <w:p>
      <w:pPr>
        <w:jc w:val="center"/>
        <w:rPr>
          <w:rFonts w:ascii="微软雅黑" w:hAnsi="微软雅黑"/>
          <w:szCs w:val="18"/>
          <w:shd w:val="clear" w:color="auto" w:fill="FFFFFF"/>
        </w:rPr>
      </w:pPr>
    </w:p>
    <w:tbl>
      <w:tblPr>
        <w:tblStyle w:val="7"/>
        <w:tblW w:w="1046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2521"/>
        <w:gridCol w:w="236"/>
        <w:gridCol w:w="869"/>
        <w:gridCol w:w="2482"/>
        <w:gridCol w:w="283"/>
        <w:gridCol w:w="1134"/>
        <w:gridCol w:w="1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标题</w:t>
            </w:r>
          </w:p>
        </w:tc>
        <w:tc>
          <w:tcPr>
            <w:tcW w:w="6108" w:type="dxa"/>
            <w:gridSpan w:val="4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紧急程度</w:t>
            </w:r>
          </w:p>
        </w:tc>
        <w:tc>
          <w:tcPr>
            <w:tcW w:w="196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6108" w:type="dxa"/>
            <w:gridSpan w:val="4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961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创建人</w:t>
            </w:r>
          </w:p>
        </w:tc>
        <w:tc>
          <w:tcPr>
            <w:tcW w:w="252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</w:p>
        </w:tc>
        <w:tc>
          <w:tcPr>
            <w:tcW w:w="869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部门</w:t>
            </w:r>
          </w:p>
        </w:tc>
        <w:tc>
          <w:tcPr>
            <w:tcW w:w="2482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创建日期</w:t>
            </w:r>
          </w:p>
        </w:tc>
        <w:tc>
          <w:tcPr>
            <w:tcW w:w="196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521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869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482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961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</w:tr>
    </w:tbl>
    <w:p>
      <w:pPr>
        <w:rPr>
          <w:rFonts w:ascii="微软雅黑" w:hAnsi="微软雅黑"/>
          <w:szCs w:val="18"/>
        </w:rPr>
      </w:pPr>
    </w:p>
    <w:tbl>
      <w:tblPr>
        <w:tblStyle w:val="7"/>
        <w:tblW w:w="10773" w:type="dxa"/>
        <w:jc w:val="center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6" w:hRule="atLeast"/>
          <w:jc w:val="center"/>
        </w:trPr>
        <w:tc>
          <w:tcPr>
            <w:tcW w:w="10773" w:type="dxa"/>
          </w:tcPr>
          <w:tbl>
            <w:tblPr>
              <w:tblStyle w:val="7"/>
              <w:tblW w:w="1054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8"/>
              <w:gridCol w:w="768"/>
              <w:gridCol w:w="1506"/>
              <w:gridCol w:w="1837"/>
              <w:gridCol w:w="1275"/>
              <w:gridCol w:w="1409"/>
              <w:gridCol w:w="1507"/>
              <w:gridCol w:w="1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exact"/>
              </w:trPr>
              <w:tc>
                <w:tcPr>
                  <w:tcW w:w="1054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16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40" w:lineRule="exact"/>
                    <w:jc w:val="left"/>
                    <w:rPr>
                      <w:rFonts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  <w:t>本周工作总结</w:t>
                  </w:r>
                </w:p>
              </w:tc>
              <w:tc>
                <w:tcPr>
                  <w:tcW w:w="904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single" w:color="538DE3" w:sz="2" w:space="0"/>
                    <w:right w:val="nil"/>
                  </w:tcBorders>
                  <w:shd w:val="clear" w:color="auto" w:fill="538DE3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47" w:type="dxa"/>
                  <w:gridSpan w:val="8"/>
                  <w:tcBorders>
                    <w:top w:val="single" w:color="538DE3" w:sz="2" w:space="0"/>
                    <w:left w:val="nil"/>
                    <w:bottom w:val="nil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序号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计划工作事项</w:t>
                  </w:r>
                </w:p>
              </w:tc>
              <w:tc>
                <w:tcPr>
                  <w:tcW w:w="1837" w:type="dxa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计划完成时间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完成情况</w:t>
                  </w:r>
                </w:p>
              </w:tc>
              <w:tc>
                <w:tcPr>
                  <w:tcW w:w="4423" w:type="dxa"/>
                  <w:gridSpan w:val="3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nil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未完成原因或效果评估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1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2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3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4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5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6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7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8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总体评价</w:t>
                  </w:r>
                </w:p>
              </w:tc>
              <w:tc>
                <w:tcPr>
                  <w:tcW w:w="9384" w:type="dxa"/>
                  <w:tcBorders>
                    <w:top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8"/>
              <w:gridCol w:w="768"/>
              <w:gridCol w:w="2209"/>
              <w:gridCol w:w="1984"/>
              <w:gridCol w:w="327"/>
              <w:gridCol w:w="1507"/>
              <w:gridCol w:w="1507"/>
              <w:gridCol w:w="1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80" w:lineRule="exact"/>
                    <w:rPr>
                      <w:rFonts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  <w:t>下周工作计划</w:t>
                  </w:r>
                </w:p>
              </w:tc>
              <w:tc>
                <w:tcPr>
                  <w:tcW w:w="904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line="28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single" w:color="538DE3" w:sz="2" w:space="0"/>
                    <w:right w:val="nil"/>
                  </w:tcBorders>
                  <w:shd w:val="clear" w:color="auto" w:fill="538DE3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47" w:type="dxa"/>
                  <w:gridSpan w:val="8"/>
                  <w:tcBorders>
                    <w:top w:val="single" w:color="538DE3" w:sz="2" w:space="0"/>
                    <w:left w:val="nil"/>
                    <w:bottom w:val="nil"/>
                    <w:right w:val="nil"/>
                  </w:tcBorders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序号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计划工作事项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计划完成时间</w:t>
                  </w:r>
                </w:p>
              </w:tc>
              <w:tc>
                <w:tcPr>
                  <w:tcW w:w="4848" w:type="dxa"/>
                  <w:gridSpan w:val="4"/>
                  <w:tcBorders>
                    <w:top w:val="nil"/>
                    <w:left w:val="single" w:color="F1F1F1" w:themeColor="background1" w:themeShade="F2" w:sz="2" w:space="0"/>
                    <w:bottom w:val="nil"/>
                    <w:right w:val="single" w:color="F1F1F1" w:themeColor="background1" w:themeShade="F2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工作完成方法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1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nil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2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3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4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5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6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7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themeColor="background1" w:themeShade="A6" w:sz="4" w:space="0"/>
                    <w:left w:val="nil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8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themeColor="background1" w:themeShade="A6" w:sz="4" w:space="0"/>
                    <w:left w:val="single" w:color="A5A5A5" w:themeColor="background1" w:themeShade="A6" w:sz="4" w:space="0"/>
                    <w:bottom w:val="single" w:color="A5A5A5" w:themeColor="background1" w:themeShade="A6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下周目标</w:t>
                  </w:r>
                </w:p>
              </w:tc>
              <w:tc>
                <w:tcPr>
                  <w:tcW w:w="9384" w:type="dxa"/>
                  <w:tcBorders>
                    <w:top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4336"/>
              </w:tabs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上级意见</w:t>
                  </w:r>
                </w:p>
              </w:tc>
              <w:tc>
                <w:tcPr>
                  <w:tcW w:w="9384" w:type="dxa"/>
                  <w:tcBorders>
                    <w:top w:val="single" w:color="A5A5A5" w:themeColor="background1" w:themeShade="A6" w:sz="4" w:space="0"/>
                    <w:bottom w:val="single" w:color="A5A5A5" w:themeColor="background1" w:themeShade="A6" w:sz="4" w:space="0"/>
                    <w:right w:val="single" w:color="A5A5A5" w:themeColor="background1" w:themeShade="A6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3" w:hRule="atLeast"/>
              </w:trPr>
              <w:tc>
                <w:tcPr>
                  <w:tcW w:w="1163" w:type="dxa"/>
                  <w:tcBorders>
                    <w:bottom w:val="single" w:color="A5A5A5" w:themeColor="background1" w:themeShade="A6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  <w:tc>
                <w:tcPr>
                  <w:tcW w:w="9384" w:type="dxa"/>
                  <w:tcBorders>
                    <w:top w:val="single" w:color="A5A5A5" w:themeColor="background1" w:themeShade="A6" w:sz="4" w:space="0"/>
                    <w:bottom w:val="single" w:color="A5A5A5" w:themeColor="background1" w:themeShade="A6" w:sz="4" w:space="0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 xml:space="preserve">签名处 </w:t>
                  </w:r>
                  <w:r>
                    <w:rPr>
                      <w:rFonts w:ascii="微软雅黑" w:hAnsi="微软雅黑"/>
                      <w:szCs w:val="18"/>
                    </w:rPr>
                    <w:t xml:space="preserve">              </w:t>
                  </w:r>
                </w:p>
              </w:tc>
            </w:tr>
          </w:tbl>
          <w:p>
            <w:pPr>
              <w:tabs>
                <w:tab w:val="left" w:pos="4336"/>
              </w:tabs>
              <w:wordWrap w:val="0"/>
              <w:jc w:val="righ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 xml:space="preserve">                     </w:t>
            </w:r>
          </w:p>
        </w:tc>
      </w:tr>
    </w:tbl>
    <w:p>
      <w:pPr>
        <w:spacing w:line="20" w:lineRule="exact"/>
        <w:rPr>
          <w:sz w:val="15"/>
          <w:szCs w:val="15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F4D4A"/>
    <w:rsid w:val="0001082E"/>
    <w:rsid w:val="000B309F"/>
    <w:rsid w:val="000E575C"/>
    <w:rsid w:val="000F3EDE"/>
    <w:rsid w:val="00161919"/>
    <w:rsid w:val="001706B3"/>
    <w:rsid w:val="00176925"/>
    <w:rsid w:val="00187D89"/>
    <w:rsid w:val="001C524B"/>
    <w:rsid w:val="001E4CBA"/>
    <w:rsid w:val="00237926"/>
    <w:rsid w:val="002A1111"/>
    <w:rsid w:val="002E1828"/>
    <w:rsid w:val="00354A3A"/>
    <w:rsid w:val="003662E9"/>
    <w:rsid w:val="003B0063"/>
    <w:rsid w:val="00411B7A"/>
    <w:rsid w:val="004E209F"/>
    <w:rsid w:val="004E23CC"/>
    <w:rsid w:val="004F4C37"/>
    <w:rsid w:val="005440F0"/>
    <w:rsid w:val="00567182"/>
    <w:rsid w:val="005757CD"/>
    <w:rsid w:val="005C57D0"/>
    <w:rsid w:val="00614969"/>
    <w:rsid w:val="00652861"/>
    <w:rsid w:val="006C242F"/>
    <w:rsid w:val="00800404"/>
    <w:rsid w:val="00941A34"/>
    <w:rsid w:val="009940A3"/>
    <w:rsid w:val="00A06657"/>
    <w:rsid w:val="00A3135F"/>
    <w:rsid w:val="00A72F15"/>
    <w:rsid w:val="00AA2269"/>
    <w:rsid w:val="00AB5EB6"/>
    <w:rsid w:val="00B46CCA"/>
    <w:rsid w:val="00BA4327"/>
    <w:rsid w:val="00BD7DDB"/>
    <w:rsid w:val="00C44CEB"/>
    <w:rsid w:val="00C546AE"/>
    <w:rsid w:val="00C64005"/>
    <w:rsid w:val="00D11CDE"/>
    <w:rsid w:val="00D17EDC"/>
    <w:rsid w:val="00D3686C"/>
    <w:rsid w:val="00D711EF"/>
    <w:rsid w:val="00DF4018"/>
    <w:rsid w:val="00DF77CA"/>
    <w:rsid w:val="00E23F27"/>
    <w:rsid w:val="00E47A35"/>
    <w:rsid w:val="00F1494D"/>
    <w:rsid w:val="00FB1C6B"/>
    <w:rsid w:val="00FB2D4E"/>
    <w:rsid w:val="664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color w:val="666666"/>
      <w:kern w:val="2"/>
      <w:sz w:val="18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5393264-6234-3465-2d34-6330342d6530\&#21608;&#24037;&#20316;&#24635;&#32467;&#19982;&#35745;&#21010;.docx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周工作总结与计划.docx.docx</Template>
  <Pages>1</Pages>
  <Words>116</Words>
  <Characters>126</Characters>
  <Lines>2</Lines>
  <Paragraphs>1</Paragraphs>
  <TotalTime>0</TotalTime>
  <ScaleCrop>false</ScaleCrop>
  <LinksUpToDate>false</LinksUpToDate>
  <CharactersWithSpaces>163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2017-12-31T07:36:00Z</dcterms:created>
  <dc:creator>bmmchen</dc:creator>
  <cp:lastModifiedBy>bmmchen</cp:lastModifiedBy>
  <dcterms:modified xsi:type="dcterms:W3CDTF">2017-12-31T07:36:27Z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